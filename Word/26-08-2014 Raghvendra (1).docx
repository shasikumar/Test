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38594F" w:rsidP="00CC08C3"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</w:p>
    <w:tbl>
      <w:tblPr>
        <w:tblpPr w:leftFromText="187" w:rightFromText="187" w:vertAnchor="page" w:horzAnchor="margin" w:tblpX="484" w:tblpY="399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38"/>
        <w:gridCol w:w="478"/>
        <w:gridCol w:w="2524"/>
        <w:gridCol w:w="556"/>
        <w:gridCol w:w="2187"/>
        <w:gridCol w:w="1116"/>
        <w:gridCol w:w="2261"/>
      </w:tblGrid>
      <w:tr w:rsidR="00943A23" w:rsidTr="00B1252B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B1252B"/>
        </w:tc>
        <w:tc>
          <w:tcPr>
            <w:tcW w:w="478" w:type="dxa"/>
            <w:vMerge w:val="restart"/>
            <w:tcBorders>
              <w:right w:val="single" w:sz="4" w:space="0" w:color="003300"/>
            </w:tcBorders>
          </w:tcPr>
          <w:p w:rsidR="00943A23" w:rsidRDefault="00943A23" w:rsidP="00B1252B">
            <w:pPr>
              <w:pStyle w:val="Addressheading"/>
            </w:pPr>
            <w:r>
              <w:t xml:space="preserve"> To</w:t>
            </w:r>
          </w:p>
        </w:tc>
        <w:tc>
          <w:tcPr>
            <w:tcW w:w="2524" w:type="dxa"/>
            <w:vMerge w:val="restart"/>
            <w:tcBorders>
              <w:left w:val="single" w:sz="4" w:space="0" w:color="003300"/>
            </w:tcBorders>
            <w:vAlign w:val="center"/>
          </w:tcPr>
          <w:p w:rsidR="00D161D2" w:rsidRDefault="00D161D2" w:rsidP="00D161D2">
            <w:r>
              <w:t>GV RAGHVENDRA PRASAD</w:t>
            </w:r>
          </w:p>
          <w:p w:rsidR="00D161D2" w:rsidRDefault="001A662F" w:rsidP="00D161D2">
            <w:r>
              <w:t>PHI ROBOTICS RESEARCH PVT. LTD</w:t>
            </w:r>
            <w:r w:rsidR="00D161D2">
              <w:t xml:space="preserve">, </w:t>
            </w:r>
          </w:p>
          <w:p w:rsidR="00D161D2" w:rsidRDefault="00D161D2" w:rsidP="00D161D2">
            <w:r>
              <w:t>6-4-188, MARUTHI NAGAR,</w:t>
            </w:r>
          </w:p>
          <w:p w:rsidR="00D161D2" w:rsidRDefault="00D161D2" w:rsidP="00D161D2">
            <w:r>
              <w:t>ANANTPUR – 515004</w:t>
            </w:r>
          </w:p>
          <w:p w:rsidR="00D161D2" w:rsidRDefault="00D161D2" w:rsidP="00D161D2">
            <w:r>
              <w:t>ANDHRA PRADESH</w:t>
            </w:r>
          </w:p>
          <w:p w:rsidR="00943A23" w:rsidRDefault="00943A23" w:rsidP="00B1252B"/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B1252B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D161D2" w:rsidRDefault="00D161D2" w:rsidP="00D161D2">
            <w:r>
              <w:t>GV RAGHVENDRA PRASAD</w:t>
            </w:r>
          </w:p>
          <w:p w:rsidR="001A662F" w:rsidRDefault="001A662F" w:rsidP="001A662F">
            <w:r>
              <w:t xml:space="preserve">PHI ROBOTICS RESEARCH PVT. LTD, </w:t>
            </w:r>
          </w:p>
          <w:p w:rsidR="00D161D2" w:rsidRDefault="00D161D2" w:rsidP="00D161D2">
            <w:r>
              <w:t>6-4-188, MARUTHI NAGAR,</w:t>
            </w:r>
          </w:p>
          <w:p w:rsidR="00D161D2" w:rsidRDefault="00D161D2" w:rsidP="00D161D2">
            <w:r>
              <w:t>ANANTPUR – 515004</w:t>
            </w:r>
          </w:p>
          <w:p w:rsidR="00D161D2" w:rsidRDefault="00D161D2" w:rsidP="00D161D2">
            <w:r>
              <w:t>ANDHRA PRADESH</w:t>
            </w:r>
          </w:p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B1252B">
            <w:r>
              <w:t>Invoice #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7809A4" w:rsidP="00BD76AA">
            <w:r>
              <w:t>RP2</w:t>
            </w:r>
            <w:r w:rsidR="00BD76AA">
              <w:t>6</w:t>
            </w:r>
            <w:r>
              <w:t>0</w:t>
            </w:r>
            <w:r w:rsidR="00BD76AA">
              <w:t>8</w:t>
            </w:r>
            <w:r>
              <w:t>1401</w:t>
            </w:r>
          </w:p>
        </w:tc>
      </w:tr>
      <w:tr w:rsidR="00943A23" w:rsidTr="00B1252B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B1252B"/>
        </w:tc>
        <w:tc>
          <w:tcPr>
            <w:tcW w:w="478" w:type="dxa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2524" w:type="dxa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B1252B"/>
        </w:tc>
        <w:tc>
          <w:tcPr>
            <w:tcW w:w="2187" w:type="dxa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B1252B">
            <w:r>
              <w:t>Invoice Date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235D47" w:rsidP="00BD76AA">
            <w:r>
              <w:t>2</w:t>
            </w:r>
            <w:r w:rsidR="00BD76AA">
              <w:t>6</w:t>
            </w:r>
            <w:r>
              <w:t xml:space="preserve"> </w:t>
            </w:r>
            <w:r w:rsidR="00BD76AA">
              <w:t xml:space="preserve">August </w:t>
            </w:r>
            <w:r>
              <w:t>2014</w:t>
            </w:r>
          </w:p>
        </w:tc>
      </w:tr>
      <w:tr w:rsidR="00943A23" w:rsidTr="00B1252B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B1252B"/>
        </w:tc>
        <w:tc>
          <w:tcPr>
            <w:tcW w:w="478" w:type="dxa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2524" w:type="dxa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B1252B"/>
        </w:tc>
        <w:tc>
          <w:tcPr>
            <w:tcW w:w="2187" w:type="dxa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10BDD" w:rsidP="00B1252B">
            <w:r>
              <w:t>Reference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10BDD" w:rsidP="00B1252B">
            <w:r>
              <w:t>--</w:t>
            </w:r>
          </w:p>
        </w:tc>
      </w:tr>
      <w:tr w:rsidR="00DC09EE" w:rsidTr="00B1252B">
        <w:trPr>
          <w:trHeight w:val="288"/>
        </w:trPr>
        <w:tc>
          <w:tcPr>
            <w:tcW w:w="9360" w:type="dxa"/>
            <w:gridSpan w:val="7"/>
            <w:tcBorders>
              <w:bottom w:val="single" w:sz="12" w:space="0" w:color="003300"/>
            </w:tcBorders>
            <w:vAlign w:val="center"/>
          </w:tcPr>
          <w:p w:rsidR="00DC09EE" w:rsidRDefault="00DC09EE" w:rsidP="00B1252B"/>
        </w:tc>
      </w:tr>
      <w:tr w:rsidR="00DE0895" w:rsidTr="003F2F72">
        <w:trPr>
          <w:trHeight w:val="239"/>
        </w:trPr>
        <w:tc>
          <w:tcPr>
            <w:tcW w:w="9360" w:type="dxa"/>
            <w:gridSpan w:val="7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910BDD">
            <w:pPr>
              <w:pStyle w:val="Amount"/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58"/>
              <w:gridCol w:w="2114"/>
              <w:gridCol w:w="709"/>
              <w:gridCol w:w="2268"/>
              <w:gridCol w:w="1559"/>
              <w:gridCol w:w="1701"/>
            </w:tblGrid>
            <w:tr w:rsidR="00D161D2" w:rsidTr="00235D47">
              <w:tc>
                <w:tcPr>
                  <w:tcW w:w="858" w:type="dxa"/>
                </w:tcPr>
                <w:p w:rsidR="00D161D2" w:rsidRPr="00D161D2" w:rsidRDefault="00D161D2" w:rsidP="005A436D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Sr. No.</w:t>
                  </w:r>
                </w:p>
              </w:tc>
              <w:tc>
                <w:tcPr>
                  <w:tcW w:w="2114" w:type="dxa"/>
                </w:tcPr>
                <w:p w:rsidR="00D161D2" w:rsidRPr="00D161D2" w:rsidRDefault="00D161D2" w:rsidP="005A436D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Item</w:t>
                  </w:r>
                </w:p>
              </w:tc>
              <w:tc>
                <w:tcPr>
                  <w:tcW w:w="709" w:type="dxa"/>
                </w:tcPr>
                <w:p w:rsidR="00D161D2" w:rsidRPr="00D161D2" w:rsidRDefault="00D161D2" w:rsidP="005A436D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Units</w:t>
                  </w:r>
                </w:p>
              </w:tc>
              <w:tc>
                <w:tcPr>
                  <w:tcW w:w="2268" w:type="dxa"/>
                </w:tcPr>
                <w:p w:rsidR="00D161D2" w:rsidRPr="00D161D2" w:rsidRDefault="00D161D2" w:rsidP="005A436D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Description</w:t>
                  </w:r>
                </w:p>
              </w:tc>
              <w:tc>
                <w:tcPr>
                  <w:tcW w:w="1559" w:type="dxa"/>
                </w:tcPr>
                <w:p w:rsidR="00D161D2" w:rsidRPr="00D161D2" w:rsidRDefault="00D161D2" w:rsidP="005A436D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Unit Price (INR)</w:t>
                  </w:r>
                </w:p>
              </w:tc>
              <w:tc>
                <w:tcPr>
                  <w:tcW w:w="1701" w:type="dxa"/>
                </w:tcPr>
                <w:p w:rsidR="00D161D2" w:rsidRPr="00D161D2" w:rsidRDefault="00D161D2" w:rsidP="005A436D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Total Price (INR)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235D47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W9825G6JH-6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  <w:r w:rsidR="007809A4">
                    <w:t>5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170A0C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TXB0108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  <w:r w:rsidR="007809A4">
                    <w:t>5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3 Pos DIP Switch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7C3ABF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4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6 Pos DIP Switch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50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1.5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IS62C256AL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7C3ABF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6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PCA9517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7C3ABF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MCP2551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20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  <w:r w:rsidR="007C3ABF">
                    <w:t>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8</w:t>
                  </w:r>
                </w:p>
              </w:tc>
              <w:tc>
                <w:tcPr>
                  <w:tcW w:w="2114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RJ45</w:t>
                  </w:r>
                </w:p>
              </w:tc>
              <w:tc>
                <w:tcPr>
                  <w:tcW w:w="709" w:type="dxa"/>
                </w:tcPr>
                <w:p w:rsidR="00D161D2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</w:t>
                  </w:r>
                  <w:r w:rsidR="007C3ABF">
                    <w:t>5</w:t>
                  </w:r>
                </w:p>
              </w:tc>
            </w:tr>
            <w:tr w:rsidR="00BD76AA" w:rsidTr="00235D47">
              <w:tc>
                <w:tcPr>
                  <w:tcW w:w="858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9</w:t>
                  </w:r>
                </w:p>
              </w:tc>
              <w:tc>
                <w:tcPr>
                  <w:tcW w:w="2114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MicroSD card socket</w:t>
                  </w:r>
                </w:p>
              </w:tc>
              <w:tc>
                <w:tcPr>
                  <w:tcW w:w="709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25</w:t>
                  </w:r>
                </w:p>
              </w:tc>
              <w:tc>
                <w:tcPr>
                  <w:tcW w:w="2268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1701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</w:t>
                  </w:r>
                  <w:r w:rsidR="007C3ABF">
                    <w:t>5</w:t>
                  </w:r>
                </w:p>
              </w:tc>
            </w:tr>
            <w:tr w:rsidR="00BD76AA" w:rsidTr="00235D47">
              <w:tc>
                <w:tcPr>
                  <w:tcW w:w="858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10</w:t>
                  </w:r>
                </w:p>
              </w:tc>
              <w:tc>
                <w:tcPr>
                  <w:tcW w:w="2114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Micro Buzzer</w:t>
                  </w:r>
                </w:p>
              </w:tc>
              <w:tc>
                <w:tcPr>
                  <w:tcW w:w="709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20</w:t>
                  </w:r>
                </w:p>
              </w:tc>
              <w:tc>
                <w:tcPr>
                  <w:tcW w:w="2268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20</w:t>
                  </w:r>
                </w:p>
              </w:tc>
            </w:tr>
            <w:tr w:rsidR="00BD76AA" w:rsidTr="00235D47">
              <w:tc>
                <w:tcPr>
                  <w:tcW w:w="858" w:type="dxa"/>
                </w:tcPr>
                <w:p w:rsidR="00BD76AA" w:rsidRDefault="00BD76AA" w:rsidP="005100B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  <w:r w:rsidR="005100BA">
                    <w:t>1</w:t>
                  </w:r>
                </w:p>
              </w:tc>
              <w:tc>
                <w:tcPr>
                  <w:tcW w:w="2114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 w:rsidRPr="00BD76AA">
                    <w:t>W5200</w:t>
                  </w:r>
                </w:p>
              </w:tc>
              <w:tc>
                <w:tcPr>
                  <w:tcW w:w="709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268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BD76AA" w:rsidRDefault="007C3ABF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BD76AA" w:rsidRDefault="007C3ABF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</w:tr>
            <w:tr w:rsidR="00BD76AA" w:rsidTr="00235D47">
              <w:tc>
                <w:tcPr>
                  <w:tcW w:w="858" w:type="dxa"/>
                </w:tcPr>
                <w:p w:rsidR="00BD76AA" w:rsidRDefault="00BD76AA" w:rsidP="005100B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  <w:r w:rsidR="005100BA">
                    <w:t>2</w:t>
                  </w:r>
                </w:p>
              </w:tc>
              <w:tc>
                <w:tcPr>
                  <w:tcW w:w="2114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W5100 Module</w:t>
                  </w:r>
                </w:p>
              </w:tc>
              <w:tc>
                <w:tcPr>
                  <w:tcW w:w="709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2268" w:type="dxa"/>
                </w:tcPr>
                <w:p w:rsidR="00BD76AA" w:rsidRDefault="00BD76A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</w:t>
                  </w:r>
                </w:p>
              </w:tc>
              <w:tc>
                <w:tcPr>
                  <w:tcW w:w="1701" w:type="dxa"/>
                </w:tcPr>
                <w:p w:rsidR="00BD76AA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</w:t>
                  </w:r>
                </w:p>
              </w:tc>
            </w:tr>
            <w:tr w:rsidR="007E2EA8" w:rsidTr="00235D47">
              <w:tc>
                <w:tcPr>
                  <w:tcW w:w="858" w:type="dxa"/>
                </w:tcPr>
                <w:p w:rsidR="007E2EA8" w:rsidRDefault="005100BA" w:rsidP="005100B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13</w:t>
                  </w:r>
                </w:p>
              </w:tc>
              <w:tc>
                <w:tcPr>
                  <w:tcW w:w="2114" w:type="dxa"/>
                </w:tcPr>
                <w:p w:rsidR="007E2EA8" w:rsidRDefault="005100BA" w:rsidP="005100B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Electronic components</w:t>
                  </w:r>
                </w:p>
              </w:tc>
              <w:tc>
                <w:tcPr>
                  <w:tcW w:w="709" w:type="dxa"/>
                </w:tcPr>
                <w:p w:rsidR="007E2EA8" w:rsidRDefault="005100BA" w:rsidP="005100B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2835</w:t>
                  </w:r>
                </w:p>
              </w:tc>
              <w:tc>
                <w:tcPr>
                  <w:tcW w:w="2268" w:type="dxa"/>
                </w:tcPr>
                <w:p w:rsidR="007E2EA8" w:rsidRDefault="007E2EA8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7E2EA8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7E2EA8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2835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114" w:type="dxa"/>
                </w:tcPr>
                <w:p w:rsidR="00D161D2" w:rsidRP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  <w:rPr>
                      <w:b/>
                    </w:rPr>
                  </w:pPr>
                  <w:r w:rsidRPr="00D161D2">
                    <w:rPr>
                      <w:b/>
                    </w:rPr>
                    <w:t>TOTAL</w:t>
                  </w:r>
                </w:p>
              </w:tc>
              <w:tc>
                <w:tcPr>
                  <w:tcW w:w="709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268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D161D2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701" w:type="dxa"/>
                </w:tcPr>
                <w:p w:rsidR="00D161D2" w:rsidRDefault="005100BA" w:rsidP="00BD76AA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3223</w:t>
                  </w:r>
                </w:p>
              </w:tc>
            </w:tr>
          </w:tbl>
          <w:p w:rsidR="00D161D2" w:rsidRDefault="00D161D2" w:rsidP="00910BDD">
            <w:pPr>
              <w:pStyle w:val="Amount"/>
              <w:jc w:val="center"/>
            </w:pPr>
          </w:p>
          <w:p w:rsidR="00D161D2" w:rsidRPr="00D161D2" w:rsidRDefault="00D161D2" w:rsidP="00D161D2">
            <w:pPr>
              <w:pStyle w:val="Amount"/>
              <w:jc w:val="left"/>
              <w:rPr>
                <w:b/>
                <w:sz w:val="18"/>
                <w:u w:val="single"/>
              </w:rPr>
            </w:pPr>
            <w:r w:rsidRPr="00D161D2">
              <w:rPr>
                <w:b/>
                <w:sz w:val="18"/>
                <w:u w:val="single"/>
              </w:rPr>
              <w:t>No Payment is due</w:t>
            </w:r>
          </w:p>
          <w:p w:rsidR="00D161D2" w:rsidRPr="00D161D2" w:rsidRDefault="00D161D2" w:rsidP="00D161D2">
            <w:pPr>
              <w:pStyle w:val="Amount"/>
              <w:jc w:val="left"/>
              <w:rPr>
                <w:b/>
                <w:u w:val="single"/>
              </w:rPr>
            </w:pPr>
          </w:p>
          <w:p w:rsidR="00D161D2" w:rsidRPr="00D161D2" w:rsidRDefault="00D161D2" w:rsidP="00D161D2">
            <w:pPr>
              <w:jc w:val="both"/>
              <w:rPr>
                <w:b/>
                <w:sz w:val="18"/>
              </w:rPr>
            </w:pPr>
            <w:r w:rsidRPr="00D161D2">
              <w:rPr>
                <w:b/>
                <w:sz w:val="18"/>
              </w:rPr>
              <w:t xml:space="preserve">The material is being shipped as company’s internal stock transfer. </w:t>
            </w:r>
          </w:p>
          <w:p w:rsidR="00D161D2" w:rsidRPr="00D161D2" w:rsidRDefault="00D161D2" w:rsidP="00D161D2">
            <w:pPr>
              <w:jc w:val="both"/>
              <w:rPr>
                <w:b/>
                <w:sz w:val="18"/>
              </w:rPr>
            </w:pPr>
            <w:r w:rsidRPr="00D161D2">
              <w:rPr>
                <w:b/>
                <w:sz w:val="18"/>
              </w:rPr>
              <w:t>The material holds no commercial value.</w:t>
            </w:r>
          </w:p>
          <w:p w:rsidR="00D161D2" w:rsidRDefault="00D161D2" w:rsidP="00910BDD">
            <w:pPr>
              <w:pStyle w:val="Amount"/>
              <w:jc w:val="center"/>
            </w:pPr>
          </w:p>
          <w:p w:rsidR="00D161D2" w:rsidRDefault="00D161D2" w:rsidP="00910BDD">
            <w:pPr>
              <w:pStyle w:val="Amount"/>
              <w:jc w:val="center"/>
            </w:pPr>
          </w:p>
        </w:tc>
      </w:tr>
    </w:tbl>
    <w:p w:rsidR="00815C30" w:rsidRDefault="00815C30"/>
    <w:p w:rsidR="00B1252B" w:rsidRDefault="00B1252B" w:rsidP="00BC01EF"/>
    <w:p w:rsidR="009479BD" w:rsidRDefault="009479BD" w:rsidP="00BC01EF"/>
    <w:p w:rsidR="009479BD" w:rsidRDefault="009479BD" w:rsidP="00BC01EF"/>
    <w:p w:rsidR="00FF50EC" w:rsidRDefault="00FF50EC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C20FCA" w:rsidP="00C20FCA">
      <w:pPr>
        <w:jc w:val="center"/>
      </w:pPr>
      <w:r w:rsidRPr="00C20FCA">
        <w:rPr>
          <w:b/>
          <w:sz w:val="24"/>
        </w:rPr>
        <w:t>INVOICE</w:t>
      </w:r>
    </w:p>
    <w:p w:rsidR="00D161D2" w:rsidRDefault="00D161D2" w:rsidP="009479BD">
      <w:pPr>
        <w:jc w:val="right"/>
        <w:rPr>
          <w:b/>
          <w:sz w:val="20"/>
          <w:szCs w:val="20"/>
        </w:rPr>
      </w:pPr>
    </w:p>
    <w:p w:rsidR="009479BD" w:rsidRDefault="009479BD" w:rsidP="009479BD">
      <w:pPr>
        <w:jc w:val="right"/>
        <w:rPr>
          <w:sz w:val="20"/>
          <w:szCs w:val="20"/>
        </w:rPr>
      </w:pPr>
      <w:r w:rsidRPr="002C5F6F">
        <w:rPr>
          <w:b/>
          <w:sz w:val="20"/>
          <w:szCs w:val="20"/>
        </w:rPr>
        <w:t>For Phi Robotics</w:t>
      </w:r>
      <w:r w:rsidR="00910BDD" w:rsidRPr="002C5F6F">
        <w:rPr>
          <w:b/>
          <w:sz w:val="20"/>
          <w:szCs w:val="20"/>
        </w:rPr>
        <w:t xml:space="preserve"> </w:t>
      </w:r>
      <w:r w:rsidR="00D161D2">
        <w:rPr>
          <w:b/>
          <w:sz w:val="20"/>
          <w:szCs w:val="20"/>
        </w:rPr>
        <w:t>Research</w:t>
      </w:r>
      <w:r w:rsidRPr="002C5F6F">
        <w:rPr>
          <w:b/>
          <w:sz w:val="20"/>
          <w:szCs w:val="20"/>
        </w:rPr>
        <w:t xml:space="preserve"> Pvt. Ltd.</w:t>
      </w:r>
      <w:r w:rsidR="00910BDD" w:rsidRPr="002C5F6F">
        <w:rPr>
          <w:sz w:val="20"/>
          <w:szCs w:val="20"/>
        </w:rPr>
        <w:tab/>
      </w:r>
      <w:r w:rsidR="00D161D2">
        <w:rPr>
          <w:sz w:val="20"/>
          <w:szCs w:val="20"/>
        </w:rPr>
        <w:t xml:space="preserve"> </w:t>
      </w:r>
      <w:r w:rsidR="00D161D2">
        <w:rPr>
          <w:sz w:val="20"/>
          <w:szCs w:val="20"/>
        </w:rPr>
        <w:tab/>
      </w:r>
    </w:p>
    <w:p w:rsidR="00D161D2" w:rsidRDefault="00D161D2" w:rsidP="009479BD">
      <w:pPr>
        <w:jc w:val="right"/>
        <w:rPr>
          <w:sz w:val="20"/>
          <w:szCs w:val="20"/>
        </w:rPr>
      </w:pPr>
    </w:p>
    <w:p w:rsidR="00D161D2" w:rsidRDefault="00D161D2" w:rsidP="009479BD">
      <w:pPr>
        <w:jc w:val="right"/>
        <w:rPr>
          <w:sz w:val="20"/>
          <w:szCs w:val="20"/>
        </w:rPr>
      </w:pPr>
    </w:p>
    <w:p w:rsidR="00D161D2" w:rsidRPr="0025594F" w:rsidRDefault="00D161D2" w:rsidP="009479BD">
      <w:pPr>
        <w:jc w:val="right"/>
        <w:rPr>
          <w:sz w:val="20"/>
          <w:szCs w:val="20"/>
        </w:rPr>
      </w:pPr>
    </w:p>
    <w:p w:rsidR="009479BD" w:rsidRDefault="009479BD" w:rsidP="009479BD">
      <w:pPr>
        <w:jc w:val="right"/>
        <w:rPr>
          <w:sz w:val="20"/>
          <w:szCs w:val="20"/>
        </w:rPr>
      </w:pPr>
    </w:p>
    <w:p w:rsidR="003F2F72" w:rsidRPr="0025594F" w:rsidRDefault="003F2F72" w:rsidP="009479BD">
      <w:pPr>
        <w:jc w:val="right"/>
        <w:rPr>
          <w:sz w:val="20"/>
          <w:szCs w:val="20"/>
        </w:rPr>
      </w:pPr>
    </w:p>
    <w:p w:rsidR="009479BD" w:rsidRPr="0025594F" w:rsidRDefault="009479BD" w:rsidP="009479BD">
      <w:pPr>
        <w:jc w:val="right"/>
        <w:rPr>
          <w:sz w:val="20"/>
          <w:szCs w:val="20"/>
        </w:rPr>
      </w:pPr>
    </w:p>
    <w:p w:rsidR="00C20FCA" w:rsidRDefault="009479BD" w:rsidP="009479BD">
      <w:pPr>
        <w:jc w:val="right"/>
        <w:rPr>
          <w:b/>
          <w:sz w:val="24"/>
        </w:rPr>
      </w:pPr>
      <w:r w:rsidRPr="002C5F6F">
        <w:rPr>
          <w:b/>
          <w:sz w:val="20"/>
          <w:szCs w:val="20"/>
        </w:rPr>
        <w:t>Authorized Signatory</w:t>
      </w:r>
      <w:r w:rsidR="0025594F" w:rsidRPr="002C5F6F">
        <w:rPr>
          <w:b/>
          <w:sz w:val="24"/>
        </w:rPr>
        <w:tab/>
      </w:r>
      <w:r w:rsidR="00910BDD" w:rsidRPr="002C5F6F">
        <w:rPr>
          <w:b/>
          <w:sz w:val="24"/>
        </w:rPr>
        <w:tab/>
      </w:r>
    </w:p>
    <w:p w:rsidR="00C20FCA" w:rsidRDefault="00C20FCA">
      <w:pPr>
        <w:rPr>
          <w:b/>
          <w:sz w:val="24"/>
        </w:rPr>
      </w:pPr>
      <w:r>
        <w:rPr>
          <w:b/>
          <w:sz w:val="24"/>
        </w:rPr>
        <w:br w:type="page"/>
      </w: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C20FCA">
      <w:pPr>
        <w:jc w:val="right"/>
      </w:pPr>
      <w:r>
        <w:t>Date:</w:t>
      </w:r>
      <w:r>
        <w:tab/>
      </w:r>
      <w:r w:rsidR="00481103">
        <w:t>2</w:t>
      </w:r>
      <w:r w:rsidR="007C3ABF">
        <w:t>6</w:t>
      </w:r>
      <w:r>
        <w:t xml:space="preserve"> </w:t>
      </w:r>
      <w:r w:rsidR="007C3ABF">
        <w:t>August</w:t>
      </w:r>
      <w:r>
        <w:t xml:space="preserve"> 2014</w:t>
      </w:r>
    </w:p>
    <w:p w:rsidR="00C20FCA" w:rsidRPr="0072044A" w:rsidRDefault="00C20FCA" w:rsidP="00C20FCA">
      <w:pPr>
        <w:pStyle w:val="Title"/>
        <w:jc w:val="center"/>
        <w:rPr>
          <w:color w:val="auto"/>
        </w:rPr>
      </w:pPr>
      <w:r w:rsidRPr="0072044A">
        <w:rPr>
          <w:color w:val="auto"/>
        </w:rPr>
        <w:t>To whomsoever it may concern</w:t>
      </w:r>
    </w:p>
    <w:p w:rsidR="00C20FCA" w:rsidRDefault="00C20FCA" w:rsidP="00C20FCA">
      <w:r>
        <w:t>This is to certify that this consignment contains electronics goods and we are sending it to our branch office at Anantpur for internal purpose.</w:t>
      </w:r>
    </w:p>
    <w:p w:rsidR="00C20FCA" w:rsidRDefault="00C20FCA" w:rsidP="00C20FCA">
      <w:r>
        <w:t>The address is given below:-</w:t>
      </w:r>
    </w:p>
    <w:p w:rsidR="00C20FCA" w:rsidRPr="0027370D" w:rsidRDefault="00C20FCA" w:rsidP="00C20FCA">
      <w:pPr>
        <w:spacing w:after="120"/>
      </w:pPr>
      <w:r>
        <w:t>G.V. Raghavendra Prasad</w:t>
      </w:r>
    </w:p>
    <w:p w:rsidR="00C20FCA" w:rsidRPr="00643B64" w:rsidRDefault="00C20FCA" w:rsidP="00C20FCA">
      <w:pPr>
        <w:spacing w:after="120"/>
      </w:pPr>
      <w:r>
        <w:t>6-4-188, Maruthi Nagar</w:t>
      </w:r>
    </w:p>
    <w:p w:rsidR="00C20FCA" w:rsidRPr="00643B64" w:rsidRDefault="00C20FCA" w:rsidP="00C20FCA">
      <w:pPr>
        <w:spacing w:after="120"/>
      </w:pPr>
      <w:r>
        <w:t>Anantpur - 515004</w:t>
      </w:r>
    </w:p>
    <w:p w:rsidR="00C20FCA" w:rsidRPr="00643B64" w:rsidRDefault="00C20FCA" w:rsidP="00C20FCA">
      <w:pPr>
        <w:spacing w:after="120"/>
      </w:pPr>
      <w:r>
        <w:t>Andhra Pradesh</w:t>
      </w:r>
    </w:p>
    <w:p w:rsidR="00C20FCA" w:rsidRPr="0027370D" w:rsidRDefault="00C20FCA" w:rsidP="00C20FCA">
      <w:pPr>
        <w:spacing w:after="120"/>
      </w:pPr>
      <w:r w:rsidRPr="0027370D">
        <w:t xml:space="preserve">Contact: </w:t>
      </w:r>
      <w:r>
        <w:t>09471983862</w:t>
      </w:r>
    </w:p>
    <w:p w:rsidR="00C20FCA" w:rsidRDefault="00C20FCA" w:rsidP="00C20FCA"/>
    <w:p w:rsidR="00C20FCA" w:rsidRDefault="00C20FCA" w:rsidP="00C20FCA">
      <w:r>
        <w:t>Declared value for above consignment would be Rs.</w:t>
      </w:r>
      <w:r w:rsidR="005100BA">
        <w:t>3223</w:t>
      </w:r>
      <w:r>
        <w:t>/-</w:t>
      </w:r>
    </w:p>
    <w:p w:rsidR="00481103" w:rsidRDefault="00481103" w:rsidP="00C20FCA"/>
    <w:p w:rsidR="00C20FCA" w:rsidRDefault="00C20FCA" w:rsidP="00C20FCA"/>
    <w:p w:rsidR="00481103" w:rsidRDefault="00481103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  <w:r w:rsidRPr="000E783D">
        <w:rPr>
          <w:b/>
        </w:rPr>
        <w:t>For Phi Robotics Research Pvt. Ltd.</w:t>
      </w:r>
    </w:p>
    <w:p w:rsidR="00C20FCA" w:rsidRDefault="00C20FCA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481103" w:rsidRPr="000E783D" w:rsidRDefault="00481103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  <w:r w:rsidRPr="000E783D">
        <w:rPr>
          <w:b/>
        </w:rPr>
        <w:t>Authorized signatory</w:t>
      </w:r>
    </w:p>
    <w:p w:rsidR="009479BD" w:rsidRPr="002C5F6F" w:rsidRDefault="0025594F" w:rsidP="009479BD">
      <w:pPr>
        <w:jc w:val="right"/>
        <w:rPr>
          <w:b/>
        </w:rPr>
      </w:pPr>
      <w:r w:rsidRPr="002C5F6F">
        <w:rPr>
          <w:b/>
          <w:sz w:val="24"/>
        </w:rPr>
        <w:tab/>
      </w:r>
    </w:p>
    <w:sectPr w:rsidR="009479BD" w:rsidRPr="002C5F6F" w:rsidSect="00DC09EE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78C" w:rsidRPr="003F2F72" w:rsidRDefault="0082778C" w:rsidP="003F2F72">
      <w:pPr>
        <w:pStyle w:val="Amount"/>
        <w:rPr>
          <w:szCs w:val="24"/>
        </w:rPr>
      </w:pPr>
      <w:r>
        <w:separator/>
      </w:r>
    </w:p>
  </w:endnote>
  <w:endnote w:type="continuationSeparator" w:id="1">
    <w:p w:rsidR="0082778C" w:rsidRPr="003F2F72" w:rsidRDefault="0082778C" w:rsidP="003F2F72">
      <w:pPr>
        <w:pStyle w:val="Amount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F53" w:rsidRDefault="00BA5F53">
    <w:pPr>
      <w:pStyle w:val="Footer"/>
    </w:pPr>
    <w:r>
      <w:rPr>
        <w:noProof/>
      </w:rPr>
      <w:pict>
        <v:line id="_x0000_s3082" style="position:absolute;z-index:251659264;mso-position-horizontal:center;mso-position-horizontal-relative:page;mso-position-vertical-relative:page" from="0,727.8pt" to="468pt,727.8pt" strokecolor="#030" strokeweight="3pt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78C" w:rsidRPr="003F2F72" w:rsidRDefault="0082778C" w:rsidP="003F2F72">
      <w:pPr>
        <w:pStyle w:val="Amount"/>
        <w:rPr>
          <w:szCs w:val="24"/>
        </w:rPr>
      </w:pPr>
      <w:r>
        <w:separator/>
      </w:r>
    </w:p>
  </w:footnote>
  <w:footnote w:type="continuationSeparator" w:id="1">
    <w:p w:rsidR="0082778C" w:rsidRPr="003F2F72" w:rsidRDefault="0082778C" w:rsidP="003F2F72">
      <w:pPr>
        <w:pStyle w:val="Amount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F53" w:rsidRDefault="00BA5F5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81" type="#_x0000_t202" style="position:absolute;margin-left:0;margin-top:53.25pt;width:340.5pt;height:137.25pt;z-index:251661312;mso-position-horizontal:center;mso-position-horizontal-relative:margin;mso-position-vertical-relative:page" o:regroupid="1" filled="f" stroked="f">
          <v:textbox style="mso-next-textbox:#_x0000_s3081">
            <w:txbxContent>
              <w:p w:rsidR="00BA5F53" w:rsidRDefault="00BA5F53" w:rsidP="00643ED2">
                <w:pPr>
                  <w:pStyle w:val="Heading2"/>
                </w:pPr>
                <w:r>
                  <w:rPr>
                    <w:noProof/>
                  </w:rPr>
                  <w:drawing>
                    <wp:inline distT="0" distB="0" distL="0" distR="0">
                      <wp:extent cx="2333625" cy="790575"/>
                      <wp:effectExtent l="19050" t="0" r="9525" b="0"/>
                      <wp:docPr id="7" name="Picture 30" descr="D:\Other\phirobotics_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0" descr="D:\Other\phirobotics_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33625" cy="790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A5F53" w:rsidRDefault="00BA5F53" w:rsidP="00643ED2">
                <w:pPr>
                  <w:jc w:val="center"/>
                </w:pPr>
                <w:r>
                  <w:t xml:space="preserve">Plot No. 636/324, Rai Master Compund, Jai Bhavani Industrial Estate, </w:t>
                </w:r>
              </w:p>
              <w:p w:rsidR="00BA5F53" w:rsidRDefault="00BA5F53" w:rsidP="00643ED2">
                <w:pPr>
                  <w:jc w:val="center"/>
                </w:pPr>
                <w:r>
                  <w:t>Manpada, Thane(W) – 400606</w:t>
                </w:r>
              </w:p>
              <w:p w:rsidR="00BA5F53" w:rsidRDefault="00BA5F53" w:rsidP="00643ED2">
                <w:pPr>
                  <w:jc w:val="center"/>
                </w:pPr>
                <w:r>
                  <w:t>+91 22 31926744</w:t>
                </w:r>
              </w:p>
              <w:p w:rsidR="00BA5F53" w:rsidRPr="00B1252B" w:rsidRDefault="00BA5F53" w:rsidP="00643ED2">
                <w:pPr>
                  <w:jc w:val="center"/>
                </w:pPr>
              </w:p>
              <w:p w:rsidR="00BA5F53" w:rsidRPr="00B1252B" w:rsidRDefault="00BA5F53" w:rsidP="00643ED2">
                <w:pPr>
                  <w:pStyle w:val="Heading2"/>
                  <w:rPr>
                    <w:b/>
                  </w:rPr>
                </w:pPr>
              </w:p>
              <w:p w:rsidR="00BA5F53" w:rsidRDefault="00BA5F53" w:rsidP="00643ED2">
                <w:pPr>
                  <w:jc w:val="center"/>
                </w:pPr>
              </w:p>
              <w:p w:rsidR="00BA5F53" w:rsidRDefault="00BA5F53" w:rsidP="00643ED2">
                <w:pPr>
                  <w:jc w:val="center"/>
                </w:pPr>
              </w:p>
              <w:p w:rsidR="00BA5F53" w:rsidRPr="00B1252B" w:rsidRDefault="00BA5F53" w:rsidP="00643ED2">
                <w:pPr>
                  <w:jc w:val="center"/>
                </w:pPr>
              </w:p>
            </w:txbxContent>
          </v:textbox>
          <w10:wrap anchorx="margin" anchory="page"/>
        </v:shape>
      </w:pict>
    </w:r>
    <w:r>
      <w:rPr>
        <w:noProof/>
      </w:rPr>
      <w:pict>
        <v:rect id="_x0000_s3080" style="position:absolute;margin-left:0;margin-top:47.5pt;width:468pt;height:95.9pt;z-index:251660288;mso-position-horizontal:center;mso-position-horizontal-relative:page;mso-position-vertical-relative:page" o:regroupid="1" fillcolor="#dadfd7" stroked="f">
          <v:fill color2="fill lighten(0)" rotate="t" method="linear sigma" focus="100%" type="gradient"/>
          <w10:wrap anchorx="page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hdrShapeDefaults>
    <o:shapedefaults v:ext="edit" spidmax="18434">
      <o:colormru v:ext="edit" colors="#dadfd7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1A662F"/>
    <w:rsid w:val="00024736"/>
    <w:rsid w:val="000F3E34"/>
    <w:rsid w:val="001001F5"/>
    <w:rsid w:val="001040AF"/>
    <w:rsid w:val="001269CB"/>
    <w:rsid w:val="00170A0C"/>
    <w:rsid w:val="001942F8"/>
    <w:rsid w:val="001A5A81"/>
    <w:rsid w:val="001A662F"/>
    <w:rsid w:val="001C1E1B"/>
    <w:rsid w:val="001D0FC3"/>
    <w:rsid w:val="001E7A17"/>
    <w:rsid w:val="001F477D"/>
    <w:rsid w:val="001F787F"/>
    <w:rsid w:val="00235D47"/>
    <w:rsid w:val="0024730B"/>
    <w:rsid w:val="0025594F"/>
    <w:rsid w:val="00282DC1"/>
    <w:rsid w:val="002A2935"/>
    <w:rsid w:val="002C101F"/>
    <w:rsid w:val="002C5F6F"/>
    <w:rsid w:val="00376006"/>
    <w:rsid w:val="0038594F"/>
    <w:rsid w:val="003B0848"/>
    <w:rsid w:val="003F2F72"/>
    <w:rsid w:val="00403449"/>
    <w:rsid w:val="004179FC"/>
    <w:rsid w:val="0045558E"/>
    <w:rsid w:val="00457272"/>
    <w:rsid w:val="00467B91"/>
    <w:rsid w:val="004711A0"/>
    <w:rsid w:val="00481103"/>
    <w:rsid w:val="004D7A4D"/>
    <w:rsid w:val="005100BA"/>
    <w:rsid w:val="00522250"/>
    <w:rsid w:val="00551616"/>
    <w:rsid w:val="005A436D"/>
    <w:rsid w:val="005E3503"/>
    <w:rsid w:val="005F2776"/>
    <w:rsid w:val="00617932"/>
    <w:rsid w:val="00622845"/>
    <w:rsid w:val="00636AC4"/>
    <w:rsid w:val="00643ED2"/>
    <w:rsid w:val="006817EE"/>
    <w:rsid w:val="00682CBE"/>
    <w:rsid w:val="00686AC6"/>
    <w:rsid w:val="006B7177"/>
    <w:rsid w:val="00720B71"/>
    <w:rsid w:val="00726210"/>
    <w:rsid w:val="007809A4"/>
    <w:rsid w:val="007C3ABF"/>
    <w:rsid w:val="007C673E"/>
    <w:rsid w:val="007E2EA8"/>
    <w:rsid w:val="00805046"/>
    <w:rsid w:val="00815C30"/>
    <w:rsid w:val="0082778C"/>
    <w:rsid w:val="008376B6"/>
    <w:rsid w:val="00845A3E"/>
    <w:rsid w:val="00882743"/>
    <w:rsid w:val="008F20F3"/>
    <w:rsid w:val="00910BDD"/>
    <w:rsid w:val="00943A23"/>
    <w:rsid w:val="009479BD"/>
    <w:rsid w:val="00992F74"/>
    <w:rsid w:val="00A5676C"/>
    <w:rsid w:val="00A70885"/>
    <w:rsid w:val="00AC157D"/>
    <w:rsid w:val="00AF5CDA"/>
    <w:rsid w:val="00B1252B"/>
    <w:rsid w:val="00B8061D"/>
    <w:rsid w:val="00B969A7"/>
    <w:rsid w:val="00BA5F53"/>
    <w:rsid w:val="00BC01EF"/>
    <w:rsid w:val="00BD6069"/>
    <w:rsid w:val="00BD76AA"/>
    <w:rsid w:val="00C063AD"/>
    <w:rsid w:val="00C20FCA"/>
    <w:rsid w:val="00C56ED7"/>
    <w:rsid w:val="00C72346"/>
    <w:rsid w:val="00CC08C3"/>
    <w:rsid w:val="00D161D2"/>
    <w:rsid w:val="00D37ED9"/>
    <w:rsid w:val="00D65607"/>
    <w:rsid w:val="00DB5E11"/>
    <w:rsid w:val="00DC09EE"/>
    <w:rsid w:val="00DE0895"/>
    <w:rsid w:val="00E02FA9"/>
    <w:rsid w:val="00E053C5"/>
    <w:rsid w:val="00E1766B"/>
    <w:rsid w:val="00E17678"/>
    <w:rsid w:val="00E40C7E"/>
    <w:rsid w:val="00E6591C"/>
    <w:rsid w:val="00F532FE"/>
    <w:rsid w:val="00FA69AB"/>
    <w:rsid w:val="00FB6497"/>
    <w:rsid w:val="00FC5D13"/>
    <w:rsid w:val="00FE30AE"/>
    <w:rsid w:val="00FF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link w:val="Heading2Char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  <w:style w:type="paragraph" w:styleId="Header">
    <w:name w:val="header"/>
    <w:basedOn w:val="Normal"/>
    <w:link w:val="HeaderChar"/>
    <w:rsid w:val="003F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2F72"/>
    <w:rPr>
      <w:rFonts w:ascii="Tahoma" w:hAnsi="Tahoma"/>
      <w:sz w:val="16"/>
      <w:szCs w:val="24"/>
    </w:rPr>
  </w:style>
  <w:style w:type="paragraph" w:styleId="Footer">
    <w:name w:val="footer"/>
    <w:basedOn w:val="Normal"/>
    <w:link w:val="FooterChar"/>
    <w:rsid w:val="003F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2F72"/>
    <w:rPr>
      <w:rFonts w:ascii="Tahoma" w:hAnsi="Tahoma"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3F2F72"/>
    <w:rPr>
      <w:rFonts w:ascii="Tahoma" w:hAnsi="Tahoma"/>
      <w:caps/>
      <w:color w:val="333333"/>
      <w:sz w:val="24"/>
      <w:szCs w:val="32"/>
    </w:rPr>
  </w:style>
  <w:style w:type="table" w:styleId="TableGrid">
    <w:name w:val="Table Grid"/>
    <w:basedOn w:val="TableNormal"/>
    <w:rsid w:val="00D161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20F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voices\Raghvendra\Raghavendra_Invoic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Raghavendra_Invoice_Template.dotx</Template>
  <TotalTime>1128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2014-08-26T13:03:00Z</cp:lastPrinted>
  <dcterms:created xsi:type="dcterms:W3CDTF">2014-08-26T11:55:00Z</dcterms:created>
  <dcterms:modified xsi:type="dcterms:W3CDTF">2014-08-27T06:49:00Z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